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gender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join-year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join-month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department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job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job-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company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year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month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