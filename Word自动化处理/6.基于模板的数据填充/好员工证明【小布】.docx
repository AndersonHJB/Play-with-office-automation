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小布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研发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小布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南昌xxxxx信息技术股份有限公司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