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2004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11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数据库运维-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网新恒天信息有限公司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