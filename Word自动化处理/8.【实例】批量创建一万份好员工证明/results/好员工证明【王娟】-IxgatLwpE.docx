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王娟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男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2006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7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财务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出纳-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王娟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MBP软件科技有限公司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