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邹凤英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黑盒测试-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邹凤英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万迅电脑信息有限公司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