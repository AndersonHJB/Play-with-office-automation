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瞿金凤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瞿金凤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信诚致远信息有限公司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