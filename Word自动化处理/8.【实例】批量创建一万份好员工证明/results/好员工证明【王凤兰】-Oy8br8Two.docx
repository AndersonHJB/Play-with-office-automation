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hint="eastAsia" w:ascii="微软雅黑" w:hAnsi="微软雅黑" w:eastAsia="微软雅黑" w:cs="微软雅黑"/>
          <w:b/>
          <w:sz w:val="48"/>
          <w:szCs w:val="48"/>
        </w:rPr>
      </w:pPr>
      <w:r>
        <w:rPr>
          <w:rFonts w:hint="eastAsia" w:ascii="微软雅黑" w:hAnsi="微软雅黑" w:eastAsia="微软雅黑" w:cs="微软雅黑"/>
          <w:b/>
          <w:sz w:val="48"/>
          <w:szCs w:val="48"/>
          <w:lang w:val="en-US" w:eastAsia="zh-CN"/>
        </w:rPr>
        <w:t>好</w:t>
      </w:r>
      <w:r>
        <w:rPr>
          <w:rFonts w:hint="eastAsia" w:ascii="微软雅黑" w:hAnsi="微软雅黑" w:eastAsia="微软雅黑" w:cs="微软雅黑"/>
          <w:b/>
          <w:sz w:val="48"/>
          <w:szCs w:val="48"/>
          <w:lang w:eastAsia="zh-CN"/>
        </w:rPr>
        <w:t>员工</w:t>
      </w:r>
      <w:r>
        <w:rPr>
          <w:rFonts w:hint="eastAsia" w:ascii="微软雅黑" w:hAnsi="微软雅黑" w:eastAsia="微软雅黑" w:cs="微软雅黑"/>
          <w:b/>
          <w:sz w:val="48"/>
          <w:szCs w:val="48"/>
        </w:rPr>
        <w:t>证明</w:t>
      </w:r>
    </w:p>
    <w:p>
      <w:pPr>
        <w:jc w:val="center"/>
        <w:rPr>
          <w:rFonts w:hint="eastAsia" w:ascii="微软雅黑" w:hAnsi="微软雅黑" w:eastAsia="微软雅黑" w:cs="微软雅黑"/>
          <w:b/>
          <w:sz w:val="32"/>
          <w:szCs w:val="32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兹证明姓名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王凤兰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</w:rPr>
        <w:t>性别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女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，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从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2008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8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至今在我单位</w:t>
      </w:r>
      <w:r>
        <w:rPr>
          <w:rFonts w:hint="eastAsia" w:ascii="微软雅黑" w:hAnsi="微软雅黑" w:eastAsia="微软雅黑" w:cs="微软雅黑"/>
          <w:sz w:val="28"/>
          <w:szCs w:val="28"/>
          <w:lang w:val="en-US" w:eastAsia="zh-CN"/>
        </w:rPr>
        <w:t>/公司工作，现在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部门从事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岗位工作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/担任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传统运营-</w:t>
      </w:r>
      <w:bookmarkStart w:id="0" w:name="_GoBack"/>
      <w:bookmarkEnd w:id="0"/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王凤兰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职务，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val="en-US" w:eastAsia="zh-CN"/>
        </w:rPr>
        <w:t>工作干净利索，及时完成工作需求，公司的骨干员工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特此证明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。</w:t>
      </w: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firstLine="560" w:firstLineChars="200"/>
        <w:rPr>
          <w:rFonts w:hint="eastAsia" w:ascii="微软雅黑" w:hAnsi="微软雅黑" w:eastAsia="微软雅黑" w:cs="微软雅黑"/>
          <w:sz w:val="28"/>
          <w:szCs w:val="28"/>
          <w:lang w:eastAsia="zh-CN"/>
        </w:rPr>
      </w:pPr>
    </w:p>
    <w:p>
      <w:pPr>
        <w:ind w:right="840"/>
        <w:jc w:val="right"/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</w:rPr>
        <w:t>证明单位</w:t>
      </w:r>
      <w:r>
        <w:rPr>
          <w:rFonts w:hint="eastAsia" w:ascii="微软雅黑" w:hAnsi="微软雅黑" w:eastAsia="微软雅黑" w:cs="微软雅黑"/>
          <w:sz w:val="28"/>
          <w:szCs w:val="28"/>
          <w:lang w:eastAsia="zh-CN"/>
        </w:rPr>
        <w:t>：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昂歌信息网络有限公司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u w:val="none"/>
          <w:lang w:eastAsia="zh-CN"/>
        </w:rPr>
        <w:t>（签章）</w:t>
      </w:r>
    </w:p>
    <w:p>
      <w:pPr>
        <w:wordWrap w:val="0"/>
        <w:ind w:right="840"/>
        <w:jc w:val="right"/>
        <w:rPr>
          <w:rFonts w:hint="default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</w:pP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2019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年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12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</w:rPr>
        <w:t>月</w:t>
      </w:r>
      <w:r>
        <w:rPr>
          <w:rFonts w:hint="eastAsia" w:ascii="微软雅黑" w:hAnsi="微软雅黑" w:eastAsia="微软雅黑" w:cs="微软雅黑"/>
          <w:sz w:val="28"/>
          <w:szCs w:val="28"/>
          <w:u w:val="single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yellow"/>
          <w:u w:val="single"/>
          <w:lang w:val="en-US" w:eastAsia="zh-CN"/>
        </w:rPr>
        <w:t>19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single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sz w:val="28"/>
          <w:szCs w:val="28"/>
          <w:highlight w:val="none"/>
          <w:u w:val="none"/>
          <w:lang w:val="en-US" w:eastAsia="zh-CN"/>
        </w:rPr>
        <w:t>日</w:t>
      </w:r>
    </w:p>
    <w:sectPr>
      <w:footerReference r:id="rId3" w:type="default"/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  <w:r>
      <w:rPr>
        <w:sz w:val="18"/>
      </w:rPr>
      <mc:AlternateContent>
        <mc:Choice Requires="wps">
          <w:drawing>
            <wp:anchor distT="0" distB="0" distL="114300" distR="114300" simplePos="0" relativeHeight="251658240" behindDoc="0" locked="0" layoutInCell="1" allowOverlap="1">
              <wp:simplePos x="0" y="0"/>
              <wp:positionH relativeFrom="margin">
                <wp:align>right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" name="文本框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</wps:spPr>
                    <wps:txbx>
                      <w:txbxContent>
                        <w:p>
                          <w:pPr>
                            <w:pStyle w:val="2"/>
                            <w:rPr>
                              <w:rFonts w:hint="eastAsia" w:eastAsia="宋体"/>
                              <w:lang w:eastAsia="zh-CN"/>
                            </w:rPr>
                          </w:pP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begin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instrText xml:space="preserve"> PAGE  \* MERGEFORMAT </w:instrTex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separate"/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t>1</w:t>
                          </w:r>
                          <w:r>
                            <w:rPr>
                              <w:rFonts w:hint="eastAsia"/>
                              <w:lang w:eastAsia="zh-CN"/>
                            </w:rPr>
                            <w:fldChar w:fldCharType="end"/>
                          </w:r>
                        </w:p>
                      </w:txbxContent>
                    </wps:txbx>
                    <wps:bodyPr vert="horz" wrap="none" lIns="0" tIns="0" rIns="0" bIns="0" anchor="t" upright="0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right;mso-position-horizontal-relative:margin;mso-wrap-style:none;z-index:251658240;mso-width-relative:page;mso-height-relative:page;" filled="f" stroked="f" coordsize="21600,21600" o:gfxdata="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">
              <v:fill on="f" focussize="0,0"/>
              <v:stroke on="f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2"/>
                      <w:rPr>
                        <w:rFonts w:hint="eastAsia" w:eastAsia="宋体"/>
                        <w:lang w:eastAsia="zh-CN"/>
                      </w:rPr>
                    </w:pPr>
                    <w:r>
                      <w:rPr>
                        <w:rFonts w:hint="eastAsia"/>
                        <w:lang w:eastAsia="zh-CN"/>
                      </w:rPr>
                      <w:fldChar w:fldCharType="begin"/>
                    </w:r>
                    <w:r>
                      <w:rPr>
                        <w:rFonts w:hint="eastAsia"/>
                        <w:lang w:eastAsia="zh-CN"/>
                      </w:rPr>
                      <w:instrText xml:space="preserve"> PAGE  \* MERGEFORMAT </w:instrText>
                    </w:r>
                    <w:r>
                      <w:rPr>
                        <w:rFonts w:hint="eastAsia"/>
                        <w:lang w:eastAsia="zh-CN"/>
                      </w:rPr>
                      <w:fldChar w:fldCharType="separate"/>
                    </w:r>
                    <w:r>
                      <w:rPr>
                        <w:rFonts w:hint="eastAsia"/>
                        <w:lang w:eastAsia="zh-CN"/>
                      </w:rPr>
                      <w:t>1</w:t>
                    </w:r>
                    <w:r>
                      <w:rPr>
                        <w:rFonts w:hint="eastAsia"/>
                        <w:lang w:eastAsia="zh-CN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attachedTemplate r:id="rId1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14EF018A"/>
    <w:rsid w:val="007125A0"/>
    <w:rsid w:val="009E231F"/>
    <w:rsid w:val="01CC768E"/>
    <w:rsid w:val="01F53CC5"/>
    <w:rsid w:val="023C0D04"/>
    <w:rsid w:val="035029F7"/>
    <w:rsid w:val="0386343D"/>
    <w:rsid w:val="048F01F8"/>
    <w:rsid w:val="061E6B8A"/>
    <w:rsid w:val="0667650E"/>
    <w:rsid w:val="090C7AA8"/>
    <w:rsid w:val="09224DA7"/>
    <w:rsid w:val="0B593D42"/>
    <w:rsid w:val="0C19185B"/>
    <w:rsid w:val="0CAA69A4"/>
    <w:rsid w:val="0DF613C2"/>
    <w:rsid w:val="0E082BA4"/>
    <w:rsid w:val="0E2B1359"/>
    <w:rsid w:val="118C359C"/>
    <w:rsid w:val="11917186"/>
    <w:rsid w:val="14330417"/>
    <w:rsid w:val="14673C84"/>
    <w:rsid w:val="14EF018A"/>
    <w:rsid w:val="158B263E"/>
    <w:rsid w:val="170E0A9C"/>
    <w:rsid w:val="181353E3"/>
    <w:rsid w:val="18E408BA"/>
    <w:rsid w:val="19110A73"/>
    <w:rsid w:val="19704BDB"/>
    <w:rsid w:val="1B3526D8"/>
    <w:rsid w:val="1BCD0B11"/>
    <w:rsid w:val="218C1037"/>
    <w:rsid w:val="21B85A89"/>
    <w:rsid w:val="22A24FC6"/>
    <w:rsid w:val="22FB660E"/>
    <w:rsid w:val="249D5A38"/>
    <w:rsid w:val="25617602"/>
    <w:rsid w:val="256E0E02"/>
    <w:rsid w:val="27873786"/>
    <w:rsid w:val="2820700A"/>
    <w:rsid w:val="28A5765B"/>
    <w:rsid w:val="2925014E"/>
    <w:rsid w:val="29BF379F"/>
    <w:rsid w:val="2A103F45"/>
    <w:rsid w:val="2A165D53"/>
    <w:rsid w:val="2A4F15B8"/>
    <w:rsid w:val="2BB17A94"/>
    <w:rsid w:val="2C760E04"/>
    <w:rsid w:val="2DA870E5"/>
    <w:rsid w:val="2DCA5CC8"/>
    <w:rsid w:val="2E421BA5"/>
    <w:rsid w:val="30E223B8"/>
    <w:rsid w:val="35640352"/>
    <w:rsid w:val="367570AA"/>
    <w:rsid w:val="36F77B18"/>
    <w:rsid w:val="385C29AF"/>
    <w:rsid w:val="38743F19"/>
    <w:rsid w:val="39A25156"/>
    <w:rsid w:val="3A3D14ED"/>
    <w:rsid w:val="3B0A12FC"/>
    <w:rsid w:val="3B19176D"/>
    <w:rsid w:val="3BFC15E6"/>
    <w:rsid w:val="3D041202"/>
    <w:rsid w:val="3D760874"/>
    <w:rsid w:val="3E435543"/>
    <w:rsid w:val="3E6B7393"/>
    <w:rsid w:val="3E9A6349"/>
    <w:rsid w:val="404572B6"/>
    <w:rsid w:val="40F44B1D"/>
    <w:rsid w:val="420D2146"/>
    <w:rsid w:val="42311160"/>
    <w:rsid w:val="424C0C3A"/>
    <w:rsid w:val="44CF2156"/>
    <w:rsid w:val="4589755C"/>
    <w:rsid w:val="48415AE5"/>
    <w:rsid w:val="49224845"/>
    <w:rsid w:val="4A66734B"/>
    <w:rsid w:val="4DDA3835"/>
    <w:rsid w:val="4E3F5CD3"/>
    <w:rsid w:val="4EDD71BE"/>
    <w:rsid w:val="4F7A152E"/>
    <w:rsid w:val="4FB6328A"/>
    <w:rsid w:val="50A27CF0"/>
    <w:rsid w:val="5107099E"/>
    <w:rsid w:val="511474DC"/>
    <w:rsid w:val="515925B8"/>
    <w:rsid w:val="51F35938"/>
    <w:rsid w:val="539E4360"/>
    <w:rsid w:val="53CF611A"/>
    <w:rsid w:val="547B023D"/>
    <w:rsid w:val="550B7ACA"/>
    <w:rsid w:val="55ED6C8E"/>
    <w:rsid w:val="56B954C2"/>
    <w:rsid w:val="580B6020"/>
    <w:rsid w:val="58571869"/>
    <w:rsid w:val="58AF217D"/>
    <w:rsid w:val="58FA52DC"/>
    <w:rsid w:val="59257C9D"/>
    <w:rsid w:val="5CB91891"/>
    <w:rsid w:val="5D6A72A7"/>
    <w:rsid w:val="5E4904B6"/>
    <w:rsid w:val="5EC47A90"/>
    <w:rsid w:val="5F3D36E8"/>
    <w:rsid w:val="5F440C94"/>
    <w:rsid w:val="5FFB5B88"/>
    <w:rsid w:val="61DA4F9D"/>
    <w:rsid w:val="61DE1F20"/>
    <w:rsid w:val="65F601A1"/>
    <w:rsid w:val="67753E33"/>
    <w:rsid w:val="67EC6910"/>
    <w:rsid w:val="67FE2DD7"/>
    <w:rsid w:val="683622CB"/>
    <w:rsid w:val="68A838E2"/>
    <w:rsid w:val="68B15C41"/>
    <w:rsid w:val="695626D3"/>
    <w:rsid w:val="69890B63"/>
    <w:rsid w:val="6B8D04AF"/>
    <w:rsid w:val="6BCB6A79"/>
    <w:rsid w:val="6C6E5DFB"/>
    <w:rsid w:val="6F342442"/>
    <w:rsid w:val="6FCA5229"/>
    <w:rsid w:val="6FD865C8"/>
    <w:rsid w:val="703534CF"/>
    <w:rsid w:val="712E1005"/>
    <w:rsid w:val="71494AE7"/>
    <w:rsid w:val="71746453"/>
    <w:rsid w:val="725842A4"/>
    <w:rsid w:val="72611688"/>
    <w:rsid w:val="72690D92"/>
    <w:rsid w:val="73541E2A"/>
    <w:rsid w:val="7395320F"/>
    <w:rsid w:val="73EB05B2"/>
    <w:rsid w:val="749D1A6C"/>
    <w:rsid w:val="757E2044"/>
    <w:rsid w:val="75AF25DA"/>
    <w:rsid w:val="75FA3387"/>
    <w:rsid w:val="771714A0"/>
    <w:rsid w:val="77AC5FCB"/>
    <w:rsid w:val="7AE8153F"/>
    <w:rsid w:val="7B225C4F"/>
    <w:rsid w:val="7B2743AE"/>
    <w:rsid w:val="7BDE7CAD"/>
    <w:rsid w:val="7D454E44"/>
    <w:rsid w:val="7DA541FA"/>
    <w:rsid w:val="7F5A639C"/>
    <w:rsid w:val="7FEB1B58"/>
    <w:rsid w:val="7FF32C1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Calibri" w:hAnsi="Calibri" w:eastAsia="宋体" w:cs="Times New Roman"/>
      <w:kern w:val="2"/>
      <w:sz w:val="21"/>
      <w:szCs w:val="24"/>
      <w:lang w:val="en-US" w:eastAsia="zh-CN" w:bidi="ar-SA"/>
    </w:rPr>
  </w:style>
  <w:style w:type="character" w:default="1" w:styleId="6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4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character" w:styleId="7">
    <w:name w:val="Emphasis"/>
    <w:basedOn w:val="6"/>
    <w:qFormat/>
    <w:uiPriority w:val="0"/>
  </w:style>
  <w:style w:type="character" w:styleId="8">
    <w:name w:val="HTML Cite"/>
    <w:basedOn w:val="6"/>
    <w:uiPriority w:val="0"/>
  </w:style>
  <w:style w:type="character" w:customStyle="1" w:styleId="9">
    <w:name w:val="bsharetext"/>
    <w:basedOn w:val="6"/>
    <w:qFormat/>
    <w:uiPriority w:val="0"/>
  </w:style>
</w:styles>
</file>

<file path=word/_rels/document.xml.rels><?xml version='1.0' encoding='UTF-8' standalone='yes'?>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settings.xml.rels><?xml version='1.0' encoding='UTF-8' standalone='yes'?>
<Relationships xmlns="http://schemas.openxmlformats.org/package/2006/relationships"><Relationship Id="rId1" Type="http://schemas.openxmlformats.org/officeDocument/2006/relationships/attachedTemplate" Target="file:///C:\Users\kelly\AppData\Roaming\kingsoft\office6\templates\download\fa27f54d-9576-9854-7601-1d774ab3b894\&#21592;&#24037;&#35777;&#26126;.doc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员工证明.doc</Template>
  <Pages>1</Pages>
  <Words>76</Words>
  <Characters>76</Characters>
  <Lines>0</Lines>
  <Paragraphs>0</Paragraphs>
  <TotalTime>2</TotalTime>
  <ScaleCrop>false</ScaleCrop>
  <LinksUpToDate>false</LinksUpToDate>
  <CharactersWithSpaces>220</CharactersWithSpaces>
  <Application>WPS Office_11.1.0.9209_F1E327BC-269C-435d-A152-05C5408002CA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2019-12-15T13:30:00Z</dcterms:created>
  <dc:creator>布啦豆</dc:creator>
  <cp:lastModifiedBy>布啦豆</cp:lastModifiedBy>
  <dcterms:modified xsi:type="dcterms:W3CDTF">2019-12-18T07:42:27Z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2052-11.1.0.9209</vt:lpwstr>
  </property>
</Properties>
</file>