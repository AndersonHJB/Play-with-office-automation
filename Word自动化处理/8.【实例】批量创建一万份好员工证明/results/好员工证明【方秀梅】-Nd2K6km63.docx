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方秀梅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管理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技术领导-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方秀梅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维旺明信息有限公司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