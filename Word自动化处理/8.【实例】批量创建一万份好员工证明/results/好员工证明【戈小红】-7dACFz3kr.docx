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戈小红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戈小红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飞海科技网络有限公司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