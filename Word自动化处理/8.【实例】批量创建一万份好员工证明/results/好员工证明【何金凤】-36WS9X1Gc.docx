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何金凤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何金凤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晖来计算机网络有限公司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