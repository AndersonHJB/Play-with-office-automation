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杜红霞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杜红霞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MBP软件网络有限公司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